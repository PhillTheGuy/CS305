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FF2043" w14:textId="38697B95" w:rsidR="00510C3F" w:rsidRPr="00377CA2" w:rsidRDefault="00853BA2" w:rsidP="00377CA2">
      <w:pPr>
        <w:pStyle w:val="Heading1"/>
        <w:keepNext w:val="0"/>
        <w:keepLines w:val="0"/>
        <w:suppressAutoHyphens/>
        <w:spacing w:before="0" w:line="240" w:lineRule="auto"/>
        <w:contextualSpacing/>
        <w:jc w:val="center"/>
      </w:pPr>
      <w:r>
        <w:t xml:space="preserve">CS 305 Module Two </w:t>
      </w:r>
      <w:r w:rsidR="1E54E06A">
        <w:t>Written Assignment</w:t>
      </w:r>
      <w:r w:rsidR="56042137">
        <w:t xml:space="preserve"> Template</w:t>
      </w:r>
    </w:p>
    <w:p w14:paraId="505A3862" w14:textId="77777777" w:rsidR="00377CA2" w:rsidRPr="00377CA2" w:rsidRDefault="00377CA2" w:rsidP="00230741">
      <w:pPr>
        <w:suppressAutoHyphens/>
        <w:spacing w:after="0" w:line="240" w:lineRule="auto"/>
        <w:contextualSpacing/>
        <w:rPr>
          <w:sz w:val="22"/>
        </w:rPr>
      </w:pPr>
    </w:p>
    <w:p w14:paraId="74358B49" w14:textId="77777777" w:rsidR="00377CA2" w:rsidRPr="00377CA2" w:rsidRDefault="00972D22" w:rsidP="00230741">
      <w:pPr>
        <w:pStyle w:val="Heading2"/>
        <w:keepNext w:val="0"/>
        <w:keepLines w:val="0"/>
        <w:suppressAutoHyphens/>
        <w:spacing w:before="0" w:line="240" w:lineRule="auto"/>
        <w:contextualSpacing/>
        <w:rPr>
          <w:sz w:val="22"/>
          <w:szCs w:val="22"/>
        </w:rPr>
      </w:pPr>
      <w:r w:rsidRPr="00377CA2">
        <w:rPr>
          <w:sz w:val="22"/>
          <w:szCs w:val="22"/>
        </w:rPr>
        <w:t>Instructions</w:t>
      </w:r>
    </w:p>
    <w:p w14:paraId="3C857618" w14:textId="6FAE8828" w:rsidR="00972D22" w:rsidRDefault="0AA662B4" w:rsidP="00230741">
      <w:pPr>
        <w:suppressAutoHyphens/>
        <w:spacing w:after="0" w:line="240" w:lineRule="auto"/>
        <w:contextualSpacing/>
        <w:rPr>
          <w:sz w:val="22"/>
        </w:rPr>
      </w:pPr>
      <w:r w:rsidRPr="64CCC6AB">
        <w:rPr>
          <w:sz w:val="22"/>
        </w:rPr>
        <w:t>Replace the bracketed text with</w:t>
      </w:r>
      <w:r w:rsidR="00986653">
        <w:rPr>
          <w:sz w:val="22"/>
        </w:rPr>
        <w:t xml:space="preserve"> the relevant information in</w:t>
      </w:r>
      <w:r w:rsidRPr="64CCC6AB">
        <w:rPr>
          <w:sz w:val="22"/>
        </w:rPr>
        <w:t xml:space="preserve"> your own words. If you choose to include images or supporting materials, make certain </w:t>
      </w:r>
      <w:r w:rsidR="006B047A">
        <w:rPr>
          <w:sz w:val="22"/>
        </w:rPr>
        <w:t>to</w:t>
      </w:r>
      <w:r w:rsidR="006B047A" w:rsidRPr="64CCC6AB">
        <w:rPr>
          <w:sz w:val="22"/>
        </w:rPr>
        <w:t xml:space="preserve"> </w:t>
      </w:r>
      <w:r w:rsidRPr="64CCC6AB">
        <w:rPr>
          <w:sz w:val="22"/>
        </w:rPr>
        <w:t xml:space="preserve">insert them in all </w:t>
      </w:r>
      <w:r w:rsidR="006B047A">
        <w:rPr>
          <w:sz w:val="22"/>
        </w:rPr>
        <w:t>the relevant locations</w:t>
      </w:r>
      <w:r w:rsidRPr="64CCC6AB">
        <w:rPr>
          <w:sz w:val="22"/>
        </w:rPr>
        <w:t xml:space="preserve"> in the document.</w:t>
      </w:r>
    </w:p>
    <w:p w14:paraId="354E3CB2" w14:textId="77777777" w:rsidR="00377CA2" w:rsidRPr="00377CA2" w:rsidRDefault="00377CA2" w:rsidP="00230741">
      <w:pPr>
        <w:suppressAutoHyphens/>
        <w:spacing w:after="0" w:line="240" w:lineRule="auto"/>
        <w:contextualSpacing/>
        <w:rPr>
          <w:b/>
          <w:sz w:val="22"/>
        </w:rPr>
      </w:pPr>
    </w:p>
    <w:p w14:paraId="414A963A" w14:textId="7C9CD1B1" w:rsidR="00E83406" w:rsidRPr="00230741" w:rsidRDefault="00853BA2" w:rsidP="00F55207">
      <w:pPr>
        <w:pStyle w:val="Heading2"/>
        <w:numPr>
          <w:ilvl w:val="0"/>
          <w:numId w:val="7"/>
        </w:numPr>
      </w:pPr>
      <w:r w:rsidRPr="00230741">
        <w:rPr>
          <w:rFonts w:eastAsiaTheme="minorHAnsi"/>
        </w:rPr>
        <w:t>Areas of Securit</w:t>
      </w:r>
      <w:r w:rsidR="00E83406" w:rsidRPr="00230741">
        <w:rPr>
          <w:rFonts w:eastAsiaTheme="minorHAnsi"/>
        </w:rPr>
        <w:t>y</w:t>
      </w:r>
    </w:p>
    <w:p w14:paraId="67043B43" w14:textId="77777777" w:rsidR="00A367B6" w:rsidRDefault="00A367B6" w:rsidP="00230741">
      <w:pPr>
        <w:spacing w:after="0" w:line="240" w:lineRule="auto"/>
        <w:rPr>
          <w:sz w:val="22"/>
        </w:rPr>
      </w:pPr>
    </w:p>
    <w:p w14:paraId="6D912FED" w14:textId="108264E5" w:rsidR="007C2493" w:rsidRPr="00685DFC" w:rsidRDefault="001A3F20" w:rsidP="000776DD">
      <w:pPr>
        <w:tabs>
          <w:tab w:val="left" w:pos="1530"/>
        </w:tabs>
        <w:spacing w:after="0" w:line="240" w:lineRule="auto"/>
        <w:rPr>
          <w:sz w:val="22"/>
        </w:rPr>
      </w:pPr>
      <w:r>
        <w:rPr>
          <w:sz w:val="22"/>
        </w:rPr>
        <w:t xml:space="preserve">Code Quality, </w:t>
      </w:r>
      <w:r w:rsidR="000776DD">
        <w:rPr>
          <w:sz w:val="22"/>
        </w:rPr>
        <w:t>APIs</w:t>
      </w:r>
      <w:r>
        <w:rPr>
          <w:sz w:val="22"/>
        </w:rPr>
        <w:t>,</w:t>
      </w:r>
      <w:r w:rsidR="000776DD">
        <w:rPr>
          <w:sz w:val="22"/>
        </w:rPr>
        <w:t xml:space="preserve"> and input Validation </w:t>
      </w:r>
    </w:p>
    <w:p w14:paraId="5C736C67" w14:textId="77777777" w:rsidR="00DD23EE" w:rsidRDefault="00DD23EE" w:rsidP="00230741">
      <w:pPr>
        <w:suppressAutoHyphens/>
        <w:spacing w:after="0" w:line="240" w:lineRule="auto"/>
        <w:rPr>
          <w:sz w:val="22"/>
        </w:rPr>
      </w:pPr>
    </w:p>
    <w:p w14:paraId="682E1AF9" w14:textId="05AD5E1E" w:rsidR="00DF333F" w:rsidRPr="00230741" w:rsidRDefault="00DF333F" w:rsidP="00F55207">
      <w:pPr>
        <w:pStyle w:val="Heading2"/>
        <w:numPr>
          <w:ilvl w:val="0"/>
          <w:numId w:val="7"/>
        </w:numPr>
      </w:pPr>
      <w:r w:rsidRPr="00230741">
        <w:t>Areas of Security Justification</w:t>
      </w:r>
    </w:p>
    <w:p w14:paraId="03D8537A" w14:textId="77777777" w:rsidR="00E83406" w:rsidRDefault="00E83406" w:rsidP="00230741">
      <w:pPr>
        <w:suppressAutoHyphens/>
        <w:spacing w:after="0" w:line="240" w:lineRule="auto"/>
        <w:rPr>
          <w:sz w:val="22"/>
        </w:rPr>
      </w:pPr>
    </w:p>
    <w:p w14:paraId="748043A0" w14:textId="02A49258" w:rsidR="00DD23EE" w:rsidRPr="00685DFC" w:rsidRDefault="000776DD" w:rsidP="00230741">
      <w:pPr>
        <w:suppressAutoHyphens/>
        <w:spacing w:after="0" w:line="240" w:lineRule="auto"/>
        <w:rPr>
          <w:sz w:val="22"/>
        </w:rPr>
      </w:pPr>
      <w:r>
        <w:rPr>
          <w:sz w:val="22"/>
        </w:rPr>
        <w:t xml:space="preserve">These three areas are in my opinion the biggest threats </w:t>
      </w:r>
      <w:proofErr w:type="gramStart"/>
      <w:r>
        <w:rPr>
          <w:sz w:val="22"/>
        </w:rPr>
        <w:t>of</w:t>
      </w:r>
      <w:proofErr w:type="gramEnd"/>
      <w:r>
        <w:rPr>
          <w:sz w:val="22"/>
        </w:rPr>
        <w:t xml:space="preserve"> being exploited when it comes to any web application</w:t>
      </w:r>
      <w:r w:rsidR="009F3137">
        <w:rPr>
          <w:sz w:val="22"/>
        </w:rPr>
        <w:t>. Making sure our APIs are secure is another good thing to worry about as if we do not make sure our API does not have any exploits that means then other people cannot use exploits to enrich themselves on the company dime which has been seen multiple times from people trying to exploit DoorDash for free food</w:t>
      </w:r>
      <w:r w:rsidR="001A3F20">
        <w:rPr>
          <w:sz w:val="22"/>
        </w:rPr>
        <w:t xml:space="preserve">. Code Quality is a necessity as unclear code can lead to errors making the product run slow and or run not how was intended by how it was designed to work. Input validation is important as if we had no way to validate any of the inputs the project is basically a theoretical paper weight not able to do anything </w:t>
      </w:r>
    </w:p>
    <w:p w14:paraId="539B3745" w14:textId="77777777" w:rsidR="00377CA2" w:rsidRPr="00A367B6" w:rsidRDefault="00377CA2" w:rsidP="00A367B6">
      <w:pPr>
        <w:suppressAutoHyphens/>
        <w:spacing w:after="0" w:line="240" w:lineRule="auto"/>
        <w:rPr>
          <w:sz w:val="22"/>
        </w:rPr>
      </w:pPr>
    </w:p>
    <w:p w14:paraId="502590E1" w14:textId="26222D11" w:rsidR="00510C3F" w:rsidRPr="00F55207" w:rsidRDefault="00853BA2" w:rsidP="00F55207">
      <w:pPr>
        <w:pStyle w:val="Heading2"/>
        <w:numPr>
          <w:ilvl w:val="0"/>
          <w:numId w:val="7"/>
        </w:numPr>
      </w:pPr>
      <w:r w:rsidRPr="00F55207">
        <w:t>Code Review</w:t>
      </w:r>
      <w:r w:rsidR="00972D22" w:rsidRPr="00F55207">
        <w:t xml:space="preserve"> Summary</w:t>
      </w:r>
    </w:p>
    <w:p w14:paraId="2C824EEF" w14:textId="77777777" w:rsidR="00377CA2" w:rsidRDefault="00377CA2" w:rsidP="00A367B6">
      <w:pPr>
        <w:suppressAutoHyphens/>
        <w:spacing w:after="0" w:line="240" w:lineRule="auto"/>
        <w:rPr>
          <w:sz w:val="22"/>
        </w:rPr>
      </w:pPr>
    </w:p>
    <w:p w14:paraId="63327824" w14:textId="05B24BCB" w:rsidR="00E176E7" w:rsidRDefault="00E176E7" w:rsidP="00A367B6">
      <w:pPr>
        <w:suppressAutoHyphens/>
        <w:spacing w:after="0" w:line="240" w:lineRule="auto"/>
        <w:rPr>
          <w:sz w:val="22"/>
        </w:rPr>
      </w:pPr>
      <w:r>
        <w:rPr>
          <w:sz w:val="22"/>
        </w:rPr>
        <w:t xml:space="preserve">Pom.xml is using an </w:t>
      </w:r>
      <w:proofErr w:type="gramStart"/>
      <w:r>
        <w:rPr>
          <w:sz w:val="22"/>
        </w:rPr>
        <w:t>out of date</w:t>
      </w:r>
      <w:proofErr w:type="gramEnd"/>
      <w:r>
        <w:rPr>
          <w:sz w:val="22"/>
        </w:rPr>
        <w:t xml:space="preserve"> java and </w:t>
      </w:r>
      <w:r w:rsidR="001A3F20">
        <w:rPr>
          <w:sz w:val="22"/>
        </w:rPr>
        <w:t xml:space="preserve">spring-data-rest </w:t>
      </w:r>
      <w:proofErr w:type="spellStart"/>
      <w:r w:rsidR="001A3F20">
        <w:rPr>
          <w:sz w:val="22"/>
        </w:rPr>
        <w:t>webmvc</w:t>
      </w:r>
      <w:proofErr w:type="spellEnd"/>
      <w:r w:rsidR="001A3F20">
        <w:rPr>
          <w:sz w:val="22"/>
        </w:rPr>
        <w:t xml:space="preserve"> which is not good as the more up to date versions will probably have more </w:t>
      </w:r>
      <w:r w:rsidR="000D4E30">
        <w:rPr>
          <w:sz w:val="22"/>
        </w:rPr>
        <w:t>security features and better optimizations.</w:t>
      </w:r>
    </w:p>
    <w:p w14:paraId="12F47128" w14:textId="77777777" w:rsidR="00E176E7" w:rsidRPr="00A367B6" w:rsidRDefault="00E176E7" w:rsidP="00A367B6">
      <w:pPr>
        <w:suppressAutoHyphens/>
        <w:spacing w:after="0" w:line="240" w:lineRule="auto"/>
        <w:rPr>
          <w:sz w:val="22"/>
        </w:rPr>
      </w:pPr>
    </w:p>
    <w:p w14:paraId="098B72C0" w14:textId="2300A0C0" w:rsidR="00377CA2" w:rsidRPr="00F55207" w:rsidRDefault="00853BA2" w:rsidP="00F55207">
      <w:pPr>
        <w:pStyle w:val="Heading2"/>
        <w:numPr>
          <w:ilvl w:val="0"/>
          <w:numId w:val="7"/>
        </w:numPr>
      </w:pPr>
      <w:r w:rsidRPr="00F55207">
        <w:t>Mitigation Plan</w:t>
      </w:r>
    </w:p>
    <w:p w14:paraId="260E7C5F" w14:textId="77777777" w:rsidR="00E83406" w:rsidRDefault="00E83406" w:rsidP="00230741">
      <w:pPr>
        <w:suppressAutoHyphens/>
        <w:spacing w:after="0" w:line="240" w:lineRule="auto"/>
        <w:rPr>
          <w:sz w:val="22"/>
        </w:rPr>
      </w:pPr>
    </w:p>
    <w:p w14:paraId="7E513D33" w14:textId="0702A457" w:rsidR="00DD23EE" w:rsidRPr="00685DFC" w:rsidRDefault="000D4E30" w:rsidP="00230741">
      <w:pPr>
        <w:suppressAutoHyphens/>
        <w:spacing w:after="0" w:line="240" w:lineRule="auto"/>
        <w:rPr>
          <w:sz w:val="22"/>
        </w:rPr>
      </w:pPr>
      <w:r>
        <w:rPr>
          <w:sz w:val="22"/>
        </w:rPr>
        <w:t>We shall update the pom.xml making it use the latest versions of java and spring getting it up to date making sure that any exploits from using the older versions will be gone as we use the latest versions.</w:t>
      </w:r>
    </w:p>
    <w:sectPr w:rsidR="00DD23EE" w:rsidRPr="00685DF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8347B0" w14:textId="77777777" w:rsidR="00117021" w:rsidRDefault="00117021" w:rsidP="0035598A">
      <w:pPr>
        <w:spacing w:after="0" w:line="240" w:lineRule="auto"/>
      </w:pPr>
      <w:r>
        <w:separator/>
      </w:r>
    </w:p>
  </w:endnote>
  <w:endnote w:type="continuationSeparator" w:id="0">
    <w:p w14:paraId="0C9ACC46" w14:textId="77777777" w:rsidR="00117021" w:rsidRDefault="00117021" w:rsidP="0035598A">
      <w:pPr>
        <w:spacing w:after="0" w:line="240" w:lineRule="auto"/>
      </w:pPr>
      <w:r>
        <w:continuationSeparator/>
      </w:r>
    </w:p>
  </w:endnote>
  <w:endnote w:type="continuationNotice" w:id="1">
    <w:p w14:paraId="450A9BA7" w14:textId="77777777" w:rsidR="00117021" w:rsidRDefault="001170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E44D0C" w14:textId="77777777" w:rsidR="00117021" w:rsidRDefault="00117021" w:rsidP="0035598A">
      <w:pPr>
        <w:spacing w:after="0" w:line="240" w:lineRule="auto"/>
      </w:pPr>
      <w:r>
        <w:separator/>
      </w:r>
    </w:p>
  </w:footnote>
  <w:footnote w:type="continuationSeparator" w:id="0">
    <w:p w14:paraId="1CA2B383" w14:textId="77777777" w:rsidR="00117021" w:rsidRDefault="00117021" w:rsidP="0035598A">
      <w:pPr>
        <w:spacing w:after="0" w:line="240" w:lineRule="auto"/>
      </w:pPr>
      <w:r>
        <w:continuationSeparator/>
      </w:r>
    </w:p>
  </w:footnote>
  <w:footnote w:type="continuationNotice" w:id="1">
    <w:p w14:paraId="6AD30F85" w14:textId="77777777" w:rsidR="00117021" w:rsidRDefault="001170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1295">
    <w:abstractNumId w:val="2"/>
  </w:num>
  <w:num w:numId="2" w16cid:durableId="1673020161">
    <w:abstractNumId w:val="5"/>
  </w:num>
  <w:num w:numId="3" w16cid:durableId="1708598061">
    <w:abstractNumId w:val="1"/>
  </w:num>
  <w:num w:numId="4" w16cid:durableId="664164041">
    <w:abstractNumId w:val="6"/>
  </w:num>
  <w:num w:numId="5" w16cid:durableId="1576010246">
    <w:abstractNumId w:val="4"/>
  </w:num>
  <w:num w:numId="6" w16cid:durableId="580532388">
    <w:abstractNumId w:val="3"/>
  </w:num>
  <w:num w:numId="7" w16cid:durableId="148787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37B80"/>
    <w:rsid w:val="000776DD"/>
    <w:rsid w:val="00094012"/>
    <w:rsid w:val="000A45FC"/>
    <w:rsid w:val="000D4E30"/>
    <w:rsid w:val="001138B4"/>
    <w:rsid w:val="00117021"/>
    <w:rsid w:val="00181F0D"/>
    <w:rsid w:val="00182A4D"/>
    <w:rsid w:val="001A3F20"/>
    <w:rsid w:val="00202582"/>
    <w:rsid w:val="00230741"/>
    <w:rsid w:val="00332B14"/>
    <w:rsid w:val="0035598A"/>
    <w:rsid w:val="00377CA2"/>
    <w:rsid w:val="003E4240"/>
    <w:rsid w:val="0046474B"/>
    <w:rsid w:val="004A34BD"/>
    <w:rsid w:val="004B49A4"/>
    <w:rsid w:val="00510C3F"/>
    <w:rsid w:val="00512FEF"/>
    <w:rsid w:val="005C0980"/>
    <w:rsid w:val="00643101"/>
    <w:rsid w:val="00685DFC"/>
    <w:rsid w:val="0069166E"/>
    <w:rsid w:val="006A51DF"/>
    <w:rsid w:val="006B047A"/>
    <w:rsid w:val="006B104B"/>
    <w:rsid w:val="007C2493"/>
    <w:rsid w:val="007D4526"/>
    <w:rsid w:val="008009D7"/>
    <w:rsid w:val="00853BA2"/>
    <w:rsid w:val="008B2D56"/>
    <w:rsid w:val="0091740F"/>
    <w:rsid w:val="00972D22"/>
    <w:rsid w:val="00973CB0"/>
    <w:rsid w:val="00986653"/>
    <w:rsid w:val="009A01C2"/>
    <w:rsid w:val="009B0DEB"/>
    <w:rsid w:val="009F3137"/>
    <w:rsid w:val="00A1067A"/>
    <w:rsid w:val="00A11B04"/>
    <w:rsid w:val="00A246EC"/>
    <w:rsid w:val="00A367B6"/>
    <w:rsid w:val="00A615B3"/>
    <w:rsid w:val="00B019B2"/>
    <w:rsid w:val="00B25E68"/>
    <w:rsid w:val="00BB3AD0"/>
    <w:rsid w:val="00CC330D"/>
    <w:rsid w:val="00D21729"/>
    <w:rsid w:val="00DD23EE"/>
    <w:rsid w:val="00DF333F"/>
    <w:rsid w:val="00E176E7"/>
    <w:rsid w:val="00E61DA4"/>
    <w:rsid w:val="00E83406"/>
    <w:rsid w:val="00EE4275"/>
    <w:rsid w:val="00F26D86"/>
    <w:rsid w:val="00F47A0F"/>
    <w:rsid w:val="00F55207"/>
    <w:rsid w:val="00F5558C"/>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3.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0</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Kimbrel, Phillip</cp:lastModifiedBy>
  <cp:revision>2</cp:revision>
  <dcterms:created xsi:type="dcterms:W3CDTF">2025-05-25T23:58:00Z</dcterms:created>
  <dcterms:modified xsi:type="dcterms:W3CDTF">2025-05-25T23:58:00Z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